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11FAF" w14:textId="77777777" w:rsidR="003157B3" w:rsidRDefault="00064254">
      <w:pPr>
        <w:pStyle w:val="Title"/>
      </w:pPr>
      <w:r>
        <w:t>Basics of  Image Processing</w:t>
      </w:r>
    </w:p>
    <w:p w14:paraId="55196DA4" w14:textId="3C09F6EA" w:rsidR="003157B3" w:rsidRDefault="004B6C9C">
      <w:pPr>
        <w:pStyle w:val="Heading1"/>
      </w:pPr>
      <w:r>
        <w:t xml:space="preserve">What is Image </w:t>
      </w:r>
      <w:r w:rsidR="00366222">
        <w:t>Processing ?</w:t>
      </w:r>
    </w:p>
    <w:p w14:paraId="4BB49BC8" w14:textId="4355E90E" w:rsidR="00D71D83" w:rsidRDefault="00366222" w:rsidP="00D71D83">
      <w:pPr>
        <w:pStyle w:val="NormalWeb"/>
        <w:shd w:val="clear" w:color="auto" w:fill="FFFFFF"/>
        <w:spacing w:before="0" w:beforeAutospacing="0" w:after="150" w:afterAutospacing="0"/>
        <w:jc w:val="both"/>
        <w:divId w:val="483081848"/>
        <w:rPr>
          <w:rFonts w:ascii="Arial" w:hAnsi="Arial" w:cs="Arial"/>
          <w:color w:val="000000"/>
          <w:sz w:val="36"/>
          <w:szCs w:val="36"/>
        </w:rPr>
      </w:pPr>
      <w:r>
        <w:t xml:space="preserve">        </w:t>
      </w:r>
      <w:r w:rsidR="00A21360">
        <w:t xml:space="preserve">   </w:t>
      </w:r>
      <w:r>
        <w:t xml:space="preserve">    </w:t>
      </w:r>
      <w:r w:rsidR="00454655" w:rsidRPr="00906F59">
        <w:rPr>
          <w:rFonts w:ascii="Arial" w:hAnsi="Arial" w:cs="Arial"/>
          <w:color w:val="000000"/>
          <w:sz w:val="36"/>
          <w:szCs w:val="36"/>
        </w:rPr>
        <w:t xml:space="preserve">Image processing is a method to perform some operations on an image, in order to get an enhanced image or to extract some useful information from it. </w:t>
      </w:r>
    </w:p>
    <w:p w14:paraId="04AFE417" w14:textId="0CEE5729" w:rsidR="0053440C" w:rsidRDefault="00A21360" w:rsidP="000835D9">
      <w:pPr>
        <w:pStyle w:val="NormalWeb"/>
        <w:shd w:val="clear" w:color="auto" w:fill="FFFFFF"/>
        <w:spacing w:before="0" w:beforeAutospacing="0" w:after="0" w:afterAutospacing="0"/>
        <w:jc w:val="both"/>
        <w:divId w:val="483081848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          </w:t>
      </w:r>
      <w:r w:rsidR="00454655" w:rsidRPr="00906F59">
        <w:rPr>
          <w:rFonts w:ascii="Arial" w:hAnsi="Arial" w:cs="Arial"/>
          <w:color w:val="000000"/>
          <w:sz w:val="36"/>
          <w:szCs w:val="36"/>
        </w:rPr>
        <w:t>It is a type of signal processing in which input is an</w:t>
      </w:r>
      <w:r w:rsidR="00D71D83">
        <w:rPr>
          <w:rFonts w:ascii="Arial" w:hAnsi="Arial" w:cs="Arial"/>
          <w:color w:val="000000"/>
          <w:sz w:val="36"/>
          <w:szCs w:val="36"/>
        </w:rPr>
        <w:t xml:space="preserve"> </w:t>
      </w:r>
      <w:r w:rsidR="00454655" w:rsidRPr="00906F59">
        <w:rPr>
          <w:rFonts w:ascii="Arial" w:hAnsi="Arial" w:cs="Arial"/>
          <w:color w:val="000000"/>
          <w:sz w:val="36"/>
          <w:szCs w:val="36"/>
        </w:rPr>
        <w:t xml:space="preserve">image and output may be image or characteristics/features associated with that image. Nowadays, image processing is among rapidly growing technologies. </w:t>
      </w:r>
    </w:p>
    <w:p w14:paraId="2E9273BF" w14:textId="77777777" w:rsidR="000835D9" w:rsidRPr="008020DA" w:rsidRDefault="000835D9" w:rsidP="000835D9">
      <w:pPr>
        <w:pStyle w:val="NormalWeb"/>
        <w:shd w:val="clear" w:color="auto" w:fill="FFFFFF"/>
        <w:spacing w:before="0" w:beforeAutospacing="0" w:after="0" w:afterAutospacing="0"/>
        <w:jc w:val="both"/>
        <w:divId w:val="483081848"/>
        <w:rPr>
          <w:rFonts w:ascii="Arial" w:hAnsi="Arial" w:cs="Arial"/>
          <w:color w:val="000000"/>
          <w:sz w:val="36"/>
          <w:szCs w:val="36"/>
        </w:rPr>
      </w:pPr>
    </w:p>
    <w:p w14:paraId="6B2F9D0C" w14:textId="432EDCED" w:rsidR="00454655" w:rsidRPr="00906F59" w:rsidRDefault="00454655" w:rsidP="007778EB">
      <w:pPr>
        <w:pStyle w:val="NormalWeb"/>
        <w:shd w:val="clear" w:color="auto" w:fill="FFFFFF"/>
        <w:spacing w:before="0" w:beforeAutospacing="0" w:after="150" w:afterAutospacing="0"/>
        <w:jc w:val="both"/>
        <w:divId w:val="483081848"/>
        <w:rPr>
          <w:rFonts w:ascii="Arial" w:hAnsi="Arial" w:cs="Arial"/>
          <w:color w:val="333333"/>
          <w:sz w:val="36"/>
          <w:szCs w:val="36"/>
        </w:rPr>
      </w:pPr>
      <w:r w:rsidRPr="00906F59">
        <w:rPr>
          <w:rFonts w:ascii="Arial" w:hAnsi="Arial" w:cs="Arial"/>
          <w:color w:val="000000"/>
          <w:sz w:val="36"/>
          <w:szCs w:val="36"/>
        </w:rPr>
        <w:t>Image processing basically includes the following three steps:</w:t>
      </w:r>
    </w:p>
    <w:p w14:paraId="0B32FDEC" w14:textId="20137500" w:rsidR="00906F59" w:rsidRPr="006D2356" w:rsidRDefault="00454655" w:rsidP="00B47AFC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76" w:lineRule="auto"/>
        <w:jc w:val="both"/>
        <w:divId w:val="483081848"/>
        <w:rPr>
          <w:rFonts w:ascii="Arial" w:eastAsia="Times New Roman" w:hAnsi="Arial" w:cs="Arial"/>
          <w:color w:val="333333"/>
          <w:sz w:val="36"/>
          <w:szCs w:val="36"/>
        </w:rPr>
      </w:pPr>
      <w:r w:rsidRPr="006D2356">
        <w:rPr>
          <w:rFonts w:ascii="Arial" w:eastAsia="Times New Roman" w:hAnsi="Arial" w:cs="Arial"/>
          <w:color w:val="000000"/>
          <w:sz w:val="36"/>
          <w:szCs w:val="36"/>
        </w:rPr>
        <w:t>Importing the image via image acquisition tools;</w:t>
      </w:r>
    </w:p>
    <w:p w14:paraId="1109CE0D" w14:textId="77777777" w:rsidR="001D4F53" w:rsidRPr="001D4F53" w:rsidRDefault="00055E0A" w:rsidP="00B47AFC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76" w:lineRule="auto"/>
        <w:jc w:val="both"/>
        <w:divId w:val="483081848"/>
        <w:rPr>
          <w:rFonts w:ascii="Arial" w:eastAsia="Times New Roman" w:hAnsi="Arial" w:cs="Arial"/>
          <w:color w:val="333333"/>
          <w:sz w:val="36"/>
          <w:szCs w:val="36"/>
        </w:rPr>
      </w:pPr>
      <w:r w:rsidRPr="006D2356">
        <w:rPr>
          <w:rFonts w:ascii="Arial" w:eastAsia="Times New Roman" w:hAnsi="Arial" w:cs="Arial"/>
          <w:color w:val="000000"/>
          <w:sz w:val="36"/>
          <w:szCs w:val="36"/>
        </w:rPr>
        <w:t>Analyzing</w:t>
      </w:r>
      <w:r w:rsidR="00454655" w:rsidRPr="006D2356">
        <w:rPr>
          <w:rFonts w:ascii="Arial" w:eastAsia="Times New Roman" w:hAnsi="Arial" w:cs="Arial"/>
          <w:color w:val="000000"/>
          <w:sz w:val="36"/>
          <w:szCs w:val="36"/>
        </w:rPr>
        <w:t xml:space="preserve"> and manipulating the image;</w:t>
      </w:r>
    </w:p>
    <w:p w14:paraId="0B33459E" w14:textId="6D7FB1A7" w:rsidR="00454655" w:rsidRPr="001D4F53" w:rsidRDefault="006E5F72" w:rsidP="00B47AFC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76" w:lineRule="auto"/>
        <w:jc w:val="both"/>
        <w:divId w:val="483081848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930FD6" wp14:editId="66173A47">
            <wp:simplePos x="0" y="0"/>
            <wp:positionH relativeFrom="column">
              <wp:posOffset>1256665</wp:posOffset>
            </wp:positionH>
            <wp:positionV relativeFrom="paragraph">
              <wp:posOffset>659765</wp:posOffset>
            </wp:positionV>
            <wp:extent cx="2894330" cy="1812925"/>
            <wp:effectExtent l="0" t="0" r="127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4655" w:rsidRPr="001D4F53">
        <w:rPr>
          <w:rFonts w:ascii="Arial" w:eastAsia="Times New Roman" w:hAnsi="Arial" w:cs="Arial"/>
          <w:color w:val="000000"/>
          <w:sz w:val="36"/>
          <w:szCs w:val="36"/>
        </w:rPr>
        <w:t xml:space="preserve">Output in which result can be altered image or report that is </w:t>
      </w:r>
      <w:r w:rsidR="00295D77" w:rsidRPr="001D4F53">
        <w:rPr>
          <w:rFonts w:ascii="Arial" w:eastAsia="Times New Roman" w:hAnsi="Arial" w:cs="Arial"/>
          <w:color w:val="000000"/>
          <w:sz w:val="36"/>
          <w:szCs w:val="36"/>
        </w:rPr>
        <w:t xml:space="preserve">                                                             </w:t>
      </w:r>
      <w:r w:rsidR="00454655" w:rsidRPr="001D4F53">
        <w:rPr>
          <w:rFonts w:ascii="Arial" w:eastAsia="Times New Roman" w:hAnsi="Arial" w:cs="Arial"/>
          <w:color w:val="000000"/>
          <w:sz w:val="36"/>
          <w:szCs w:val="36"/>
        </w:rPr>
        <w:t>based on image analysis.</w:t>
      </w:r>
    </w:p>
    <w:p w14:paraId="49206BEC" w14:textId="77777777" w:rsidR="00CB607E" w:rsidRDefault="00CB607E" w:rsidP="00FD38E7">
      <w:pPr>
        <w:spacing w:after="0"/>
      </w:pPr>
    </w:p>
    <w:p w14:paraId="48199DE7" w14:textId="7BD91F43" w:rsidR="003157B3" w:rsidRDefault="00407A3D" w:rsidP="00FD38E7">
      <w:pPr>
        <w:spacing w:after="0"/>
        <w:rPr>
          <w:b/>
          <w:bCs/>
          <w:color w:val="000000" w:themeColor="text1"/>
        </w:rPr>
      </w:pPr>
      <w:r>
        <w:t xml:space="preserve"> </w:t>
      </w:r>
      <w:r w:rsidR="00DA084D">
        <w:rPr>
          <w:b/>
          <w:bCs/>
          <w:color w:val="000000" w:themeColor="text1"/>
        </w:rPr>
        <w:t>Reference</w:t>
      </w:r>
      <w:r w:rsidR="00FD38E7">
        <w:rPr>
          <w:b/>
          <w:bCs/>
          <w:color w:val="000000" w:themeColor="text1"/>
        </w:rPr>
        <w:t xml:space="preserve"> :</w:t>
      </w:r>
    </w:p>
    <w:p w14:paraId="52C97C10" w14:textId="4CD81A8B" w:rsidR="00FD38E7" w:rsidRPr="00CB607E" w:rsidRDefault="00975ABB" w:rsidP="00CB607E">
      <w:pPr>
        <w:pStyle w:val="ListParagraph"/>
        <w:numPr>
          <w:ilvl w:val="0"/>
          <w:numId w:val="20"/>
        </w:numPr>
        <w:spacing w:after="0"/>
        <w:rPr>
          <w:color w:val="000000" w:themeColor="text1"/>
          <w:sz w:val="28"/>
          <w:szCs w:val="28"/>
        </w:rPr>
      </w:pPr>
      <w:hyperlink r:id="rId8" w:history="1">
        <w:r w:rsidR="00682445" w:rsidRPr="00CB607E">
          <w:rPr>
            <w:rStyle w:val="Hyperlink"/>
            <w:sz w:val="28"/>
            <w:szCs w:val="28"/>
          </w:rPr>
          <w:t>https://sisu.ut.ee/imageprocessing/book/1</w:t>
        </w:r>
      </w:hyperlink>
    </w:p>
    <w:p w14:paraId="30472207" w14:textId="679501C9" w:rsidR="00D0311D" w:rsidRPr="00CB607E" w:rsidRDefault="00D0311D" w:rsidP="00CB607E">
      <w:pPr>
        <w:pStyle w:val="ListParagraph"/>
        <w:numPr>
          <w:ilvl w:val="0"/>
          <w:numId w:val="20"/>
        </w:numPr>
        <w:spacing w:after="0"/>
        <w:rPr>
          <w:color w:val="000000" w:themeColor="text1"/>
          <w:sz w:val="28"/>
          <w:szCs w:val="28"/>
        </w:rPr>
      </w:pPr>
      <w:r w:rsidRPr="00CB607E">
        <w:rPr>
          <w:color w:val="000000" w:themeColor="text1"/>
          <w:sz w:val="28"/>
          <w:szCs w:val="28"/>
        </w:rPr>
        <w:t>https://www.google.com/amp/s/www.geeksforgeeks.org/digital-image-processing-basics/</w:t>
      </w:r>
      <w:r w:rsidR="00682445" w:rsidRPr="00CB607E">
        <w:rPr>
          <w:color w:val="000000" w:themeColor="text1"/>
          <w:sz w:val="28"/>
          <w:szCs w:val="28"/>
        </w:rPr>
        <w:t>amp/</w:t>
      </w:r>
    </w:p>
    <w:p w14:paraId="09888FE6" w14:textId="6740415E" w:rsidR="00FD38E7" w:rsidRPr="006E5F72" w:rsidRDefault="00534DA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Wh</w:t>
      </w:r>
    </w:p>
    <w:sectPr w:rsidR="00FD38E7" w:rsidRPr="006E5F72">
      <w:footerReference w:type="default" r:id="rId9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3E8F0" w14:textId="77777777" w:rsidR="00D409A3" w:rsidRDefault="00D409A3">
      <w:pPr>
        <w:spacing w:after="0" w:line="240" w:lineRule="auto"/>
      </w:pPr>
      <w:r>
        <w:separator/>
      </w:r>
    </w:p>
  </w:endnote>
  <w:endnote w:type="continuationSeparator" w:id="0">
    <w:p w14:paraId="7D914C5B" w14:textId="77777777" w:rsidR="00D409A3" w:rsidRDefault="00D40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5FD0AA" w14:textId="77777777" w:rsidR="003157B3" w:rsidRDefault="00D409A3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F6C7B" w14:textId="77777777" w:rsidR="00D409A3" w:rsidRDefault="00D409A3">
      <w:pPr>
        <w:spacing w:after="0" w:line="240" w:lineRule="auto"/>
      </w:pPr>
      <w:r>
        <w:separator/>
      </w:r>
    </w:p>
  </w:footnote>
  <w:footnote w:type="continuationSeparator" w:id="0">
    <w:p w14:paraId="2F9433A1" w14:textId="77777777" w:rsidR="00D409A3" w:rsidRDefault="00D40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9A35CB"/>
    <w:multiLevelType w:val="hybridMultilevel"/>
    <w:tmpl w:val="C250F6C2"/>
    <w:lvl w:ilvl="0" w:tplc="0409000B">
      <w:start w:val="1"/>
      <w:numFmt w:val="bullet"/>
      <w:lvlText w:val=""/>
      <w:lvlJc w:val="left"/>
      <w:pPr>
        <w:ind w:left="8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1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10849"/>
    <w:multiLevelType w:val="hybridMultilevel"/>
    <w:tmpl w:val="1A0EF81C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3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A95B4A"/>
    <w:multiLevelType w:val="hybridMultilevel"/>
    <w:tmpl w:val="16EC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A8275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3"/>
  </w:num>
  <w:num w:numId="17">
    <w:abstractNumId w:val="15"/>
  </w:num>
  <w:num w:numId="18">
    <w:abstractNumId w:val="10"/>
  </w:num>
  <w:num w:numId="19">
    <w:abstractNumId w:val="1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54"/>
    <w:rsid w:val="00042E5A"/>
    <w:rsid w:val="00055E0A"/>
    <w:rsid w:val="00064254"/>
    <w:rsid w:val="00066C41"/>
    <w:rsid w:val="000835D9"/>
    <w:rsid w:val="00110DEF"/>
    <w:rsid w:val="00181134"/>
    <w:rsid w:val="001C2F39"/>
    <w:rsid w:val="001D4F53"/>
    <w:rsid w:val="001F79FE"/>
    <w:rsid w:val="00295D77"/>
    <w:rsid w:val="003157B3"/>
    <w:rsid w:val="00366222"/>
    <w:rsid w:val="00407A3D"/>
    <w:rsid w:val="00454655"/>
    <w:rsid w:val="004B6C9C"/>
    <w:rsid w:val="004E2278"/>
    <w:rsid w:val="0052233D"/>
    <w:rsid w:val="0053440C"/>
    <w:rsid w:val="00534DA9"/>
    <w:rsid w:val="00682445"/>
    <w:rsid w:val="006D2356"/>
    <w:rsid w:val="006D6ACF"/>
    <w:rsid w:val="006E5F72"/>
    <w:rsid w:val="007778EB"/>
    <w:rsid w:val="008020DA"/>
    <w:rsid w:val="0085582F"/>
    <w:rsid w:val="00906AB7"/>
    <w:rsid w:val="00906F59"/>
    <w:rsid w:val="00975ABB"/>
    <w:rsid w:val="009D026E"/>
    <w:rsid w:val="00A21360"/>
    <w:rsid w:val="00AC67BF"/>
    <w:rsid w:val="00B47AFC"/>
    <w:rsid w:val="00CB607E"/>
    <w:rsid w:val="00D0311D"/>
    <w:rsid w:val="00D409A3"/>
    <w:rsid w:val="00D71D83"/>
    <w:rsid w:val="00DA084D"/>
    <w:rsid w:val="00E53698"/>
    <w:rsid w:val="00E679FB"/>
    <w:rsid w:val="00EF6895"/>
    <w:rsid w:val="00FD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90B7641"/>
  <w15:chartTrackingRefBased/>
  <w15:docId w15:val="{D9FB2482-F602-6044-9EEA-5E250FA3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semiHidden/>
    <w:unhideWhenUsed/>
    <w:rsid w:val="0045465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906A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6ACF"/>
    <w:rPr>
      <w:color w:val="34B6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su.ut.ee/imageprocessing/book/1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CD728254-44A2-EA4B-AA3C-4537E03AA1D8%7dtf50002001.dotx" TargetMode="External" 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%7bCD728254-44A2-EA4B-AA3C-4537E03AA1D8%7dtf50002001.dotx</Template>
  <TotalTime>2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channabasava channu</dc:creator>
  <cp:keywords/>
  <dc:description/>
  <cp:lastModifiedBy>channabasava channu</cp:lastModifiedBy>
  <cp:revision>2</cp:revision>
  <dcterms:created xsi:type="dcterms:W3CDTF">2020-12-02T17:11:00Z</dcterms:created>
  <dcterms:modified xsi:type="dcterms:W3CDTF">2020-12-02T17:11:00Z</dcterms:modified>
</cp:coreProperties>
</file>